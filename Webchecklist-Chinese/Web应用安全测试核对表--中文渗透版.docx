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Web应用安全测试核对表--渗透版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信息收集：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手工探索公开内容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爬虫抓取隐藏内容 （Spider）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域名收集（whois, 子域名, cdn, 真实ip, C段ip, 同服站点等）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敏感文件（Robots.txt,  Sitemap.xml,  .DS_Store, GIT, 备份文件等）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搜索引擎信息发现和侦查Google 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识别更改User Agent检查内容差异（XFF ClientIP等）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 Web服务器（指纹 环境信息 脚本等）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识别应用入口（普通用户/管理员入口）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识别多个版本/通道（Web, Mobile Web, Mobile App Web服务等）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识别所有主机和端口(弱点端口扫描等)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识别第三方托管内容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绘制应用架构图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检查旧版代码 备份文件和未被引用文件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检查支持HTTP方法和跨站追踪（Cross Site Tracing）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测试文件扩展名处理（解析漏洞）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测试安全HTTP头（CSP,X-Frame-Options,HSTS）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测试代码中敏感数据（API keys 用户凭证）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检查SSL版本，算法，密钥长度（心脏滴血）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检查数字证书有效期（持续时间，签名和CN）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检查仅通过HTTPS传递的凭据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检查登陆表单是否通过HTTPS传输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检查是否使用HTTP严格传输安全（HSTS）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测试用户枚举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测试认证绕过（后台绕过, cookie欺骗, 万能密码）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测试后台弱口令暴力破解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测试验证码（爆破/固定/自动识别打码）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测试HTTP上的缓存管理（Pragma , Expires,  Max-age）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测试账户锁定和更改密码成功的通知情况（密码找回绕过手机/邮箱认证等）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会话管理(Session)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判断Web应用如何处理会话管理（Cookie中的Token，URL中的Token等）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检查Cookie标志的会话标记（httpOnly和secure）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检查会话Cookie作用域（Path, Domain）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检查会话Cookie 存活期（过期时间等）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测试会话Cookie随机性（固定session/Cookie）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测试在用户登陆 切换用户 注销用户 是否更新会话token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测试跨应用使用共享会话是否等同一致会话（跨应用登陆Session不变等）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测试CSRF和点击劫持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测试目录遍历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测试绕过授权模式（前端js注释授权代码）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测试垂直越权访问（用户特权提升）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测试水平越权访问（相同特权级别两个用户）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测试前端漏洞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测试跨站脚本（XSS）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测试反射型跨站脚本（Reflected XSS）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测试存储型跨站脚本（stored XSS）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测试基于DOM跨站脚本（DOM XSS）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测试Flash跨站脚本（Cross Site Flashing）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测试HTML注入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测试跨站请求伪造（CSRF）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测试LDAP注入（轻量级目录访问协议注入）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测试ORM注入（Java ORM框架注入）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测试XML注入（XML实体注入）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测试XXE注入（XML外部实体注入Blind-XXE,DTD等）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服务端漏洞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测试远程命令执行/代码执行（Remote Command/Code Execute）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测试SSI注入 （服务端包含注入）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测试SSRF注入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测试XPATH注入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测试XQuery 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测试IMAP/SMTP注入 （邮件服务器注入任意IMAP / SMTP命令）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测试代码注入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测试表达式注入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测试命令注入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测试溢出（堆栈 堆 整数）（Overflow (Stack, Heap and Integer)）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测试字符串格式化漏洞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 分割/伪造测试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 方法更改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测试HTTP参数污染（HPP）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测试NULL/无效会话Cookie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测试反序列化漏洞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测试STRUCT2漏洞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测试SQL注入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Orcale注入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MySQL注入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SQL Server注入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PostgreSQL注入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MS Access注入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NoSQL注入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报错注入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联合查询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堆查询注入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二阶注入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 SQL盲注（布尔 时间 报错）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测试本地文件包含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测试远程文件包含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任意文件下载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其他文件操作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中间件漏洞 （nginx iis7.5 6.0）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上传bypass检测（黑名单, 白名单+解析, 截断, htaccess）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编辑器漏洞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其他漏洞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sym w:font="Wingdings 2" w:char="00A3"/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0D0C"/>
    <w:rsid w:val="10CB0C55"/>
    <w:rsid w:val="2B550FC9"/>
    <w:rsid w:val="30E0464E"/>
    <w:rsid w:val="47911251"/>
    <w:rsid w:val="698344BF"/>
    <w:rsid w:val="6D535020"/>
    <w:rsid w:val="7C32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ger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2018-05-25T02:56:00Z</dcterms:created>
  <dc:creator>HuChengMing</dc:creator>
  <cp:lastModifiedBy>HuChengMing</cp:lastModifiedBy>
  <dcterms:modified xsi:type="dcterms:W3CDTF">2018-05-25T06:02:08Z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